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97" w:rsidRDefault="00707797" w:rsidP="00BE64C5">
      <w:pPr>
        <w:pStyle w:val="ListParagraph"/>
        <w:numPr>
          <w:ilvl w:val="0"/>
          <w:numId w:val="1"/>
        </w:numPr>
        <w:rPr>
          <w:color w:val="1F497D"/>
        </w:rPr>
      </w:pPr>
      <w:r w:rsidRPr="00707797">
        <w:rPr>
          <w:color w:val="1F497D"/>
        </w:rPr>
        <w:t>Open ArcCatalog and go to Customize Mode…</w:t>
      </w:r>
    </w:p>
    <w:p w:rsidR="00707797" w:rsidRPr="00707797" w:rsidRDefault="00707797" w:rsidP="00707797">
      <w:pPr>
        <w:pStyle w:val="ListParagraph"/>
        <w:rPr>
          <w:color w:val="1F497D"/>
        </w:rPr>
      </w:pPr>
    </w:p>
    <w:p w:rsidR="00502956" w:rsidRDefault="00707797" w:rsidP="00BE64C5">
      <w:pPr>
        <w:rPr>
          <w:color w:val="1F497D"/>
        </w:rPr>
      </w:pPr>
      <w:r w:rsidRPr="00707797">
        <w:rPr>
          <w:noProof/>
          <w:color w:val="1F497D"/>
        </w:rPr>
        <w:drawing>
          <wp:inline distT="0" distB="0" distL="0" distR="0" wp14:anchorId="1433CA37" wp14:editId="26A5D1DC">
            <wp:extent cx="5486400" cy="1982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97" w:rsidRDefault="00707797" w:rsidP="00BE64C5">
      <w:pPr>
        <w:rPr>
          <w:color w:val="1F497D"/>
        </w:rPr>
      </w:pPr>
    </w:p>
    <w:p w:rsidR="00707797" w:rsidRDefault="00707797" w:rsidP="00BE64C5">
      <w:pPr>
        <w:rPr>
          <w:color w:val="1F497D"/>
        </w:rPr>
      </w:pPr>
      <w:r w:rsidRPr="00707797">
        <w:rPr>
          <w:noProof/>
          <w:color w:val="1F497D"/>
        </w:rPr>
        <w:drawing>
          <wp:inline distT="0" distB="0" distL="0" distR="0" wp14:anchorId="04490456" wp14:editId="7CB57A5D">
            <wp:extent cx="5537771" cy="22294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875" cy="22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56" w:rsidRDefault="00502956" w:rsidP="00BE64C5">
      <w:pPr>
        <w:rPr>
          <w:color w:val="1F497D"/>
        </w:rPr>
      </w:pPr>
    </w:p>
    <w:p w:rsidR="00502956" w:rsidRDefault="00502956" w:rsidP="00BE64C5">
      <w:pPr>
        <w:rPr>
          <w:color w:val="1F497D"/>
        </w:rPr>
      </w:pPr>
    </w:p>
    <w:p w:rsidR="00502956" w:rsidRDefault="00707797" w:rsidP="00707797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Create a new toolbar in </w:t>
      </w:r>
      <w:proofErr w:type="spellStart"/>
      <w:r>
        <w:rPr>
          <w:color w:val="1F497D"/>
        </w:rPr>
        <w:t>ToolBars</w:t>
      </w:r>
      <w:proofErr w:type="spellEnd"/>
      <w:r>
        <w:rPr>
          <w:color w:val="1F497D"/>
        </w:rPr>
        <w:t xml:space="preserve"> tab. You can name it “</w:t>
      </w:r>
      <w:r w:rsidRPr="00707797">
        <w:rPr>
          <w:color w:val="1F497D"/>
        </w:rPr>
        <w:t>Remove Class Extension</w:t>
      </w:r>
      <w:r>
        <w:rPr>
          <w:color w:val="1F497D"/>
        </w:rPr>
        <w:t>”. Enable the toolbar by clicking the checkbox.</w:t>
      </w:r>
    </w:p>
    <w:p w:rsidR="00C464C8" w:rsidRPr="00C464C8" w:rsidRDefault="00707797" w:rsidP="00C464C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Now go to the Commands tab and scroll down to [UI Control] Category in the list. Now Click on “</w:t>
      </w:r>
      <w:proofErr w:type="gramStart"/>
      <w:r>
        <w:rPr>
          <w:color w:val="1F497D"/>
        </w:rPr>
        <w:t xml:space="preserve">New  </w:t>
      </w:r>
      <w:proofErr w:type="spellStart"/>
      <w:r w:rsidR="00C464C8">
        <w:rPr>
          <w:color w:val="1F497D"/>
        </w:rPr>
        <w:t>UIControl</w:t>
      </w:r>
      <w:proofErr w:type="spellEnd"/>
      <w:proofErr w:type="gramEnd"/>
      <w:r w:rsidR="00C464C8">
        <w:rPr>
          <w:color w:val="1F497D"/>
        </w:rPr>
        <w:t>...” button.</w:t>
      </w:r>
      <w:r w:rsidR="00516967">
        <w:rPr>
          <w:color w:val="1F497D"/>
        </w:rPr>
        <w:t xml:space="preserve"> </w:t>
      </w:r>
      <w:r w:rsidR="00C464C8">
        <w:rPr>
          <w:color w:val="1F497D"/>
        </w:rPr>
        <w:t xml:space="preserve"> A new </w:t>
      </w:r>
      <w:proofErr w:type="spellStart"/>
      <w:proofErr w:type="gramStart"/>
      <w:r w:rsidR="00C464C8">
        <w:rPr>
          <w:color w:val="1F497D"/>
        </w:rPr>
        <w:t>UIControl</w:t>
      </w:r>
      <w:proofErr w:type="spellEnd"/>
      <w:r w:rsidR="00C464C8">
        <w:rPr>
          <w:color w:val="1F497D"/>
        </w:rPr>
        <w:t xml:space="preserve"> </w:t>
      </w:r>
      <w:r w:rsidR="00516967">
        <w:rPr>
          <w:color w:val="1F497D"/>
        </w:rPr>
        <w:t xml:space="preserve"> window</w:t>
      </w:r>
      <w:proofErr w:type="gramEnd"/>
      <w:r w:rsidR="00516967">
        <w:rPr>
          <w:color w:val="1F497D"/>
        </w:rPr>
        <w:t xml:space="preserve"> </w:t>
      </w:r>
      <w:r w:rsidR="00C464C8">
        <w:rPr>
          <w:color w:val="1F497D"/>
        </w:rPr>
        <w:t>will pop-up.</w:t>
      </w:r>
      <w:r w:rsidR="00C464C8" w:rsidRPr="00C464C8">
        <w:rPr>
          <w:noProof/>
        </w:rPr>
        <w:t xml:space="preserve"> </w:t>
      </w:r>
    </w:p>
    <w:p w:rsidR="00707797" w:rsidRDefault="001C5B60" w:rsidP="00C464C8">
      <w:pPr>
        <w:pStyle w:val="ListParagraph"/>
        <w:rPr>
          <w:noProof/>
        </w:rPr>
      </w:pPr>
      <w:r w:rsidRPr="001C5B60">
        <w:rPr>
          <w:noProof/>
        </w:rPr>
        <w:drawing>
          <wp:inline distT="0" distB="0" distL="0" distR="0" wp14:anchorId="0666A288" wp14:editId="0BAD2B02">
            <wp:extent cx="2799073" cy="25527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4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4C8" w:rsidRPr="00C464C8">
        <w:rPr>
          <w:noProof/>
        </w:rPr>
        <w:t xml:space="preserve"> </w:t>
      </w:r>
      <w:r w:rsidR="00C464C8">
        <w:rPr>
          <w:noProof/>
        </w:rPr>
        <w:t xml:space="preserve">   </w:t>
      </w:r>
      <w:r w:rsidR="00C464C8" w:rsidRPr="00C464C8">
        <w:rPr>
          <w:noProof/>
        </w:rPr>
        <w:drawing>
          <wp:inline distT="0" distB="0" distL="0" distR="0" wp14:anchorId="317F6CA0" wp14:editId="0076F72B">
            <wp:extent cx="3123343" cy="28636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201" cy="28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8F" w:rsidRDefault="006A768F" w:rsidP="00C464C8">
      <w:pPr>
        <w:pStyle w:val="ListParagraph"/>
        <w:rPr>
          <w:noProof/>
        </w:rPr>
      </w:pPr>
    </w:p>
    <w:p w:rsidR="006A768F" w:rsidRPr="00C464C8" w:rsidRDefault="006A768F" w:rsidP="00C464C8">
      <w:pPr>
        <w:pStyle w:val="ListParagraph"/>
        <w:rPr>
          <w:color w:val="1F497D"/>
        </w:rPr>
      </w:pPr>
    </w:p>
    <w:p w:rsidR="00C464C8" w:rsidRPr="00C464C8" w:rsidRDefault="00C464C8" w:rsidP="00C464C8">
      <w:pPr>
        <w:rPr>
          <w:color w:val="1F497D"/>
        </w:rPr>
      </w:pPr>
    </w:p>
    <w:p w:rsidR="00C464C8" w:rsidRPr="00AF4F6A" w:rsidRDefault="006A768F" w:rsidP="001C5B6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 xml:space="preserve">Create </w:t>
      </w:r>
      <w:proofErr w:type="gramStart"/>
      <w:r w:rsidR="00256127">
        <w:rPr>
          <w:color w:val="1F497D"/>
        </w:rPr>
        <w:t xml:space="preserve">two </w:t>
      </w:r>
      <w:r>
        <w:rPr>
          <w:color w:val="1F497D"/>
        </w:rPr>
        <w:t xml:space="preserve"> </w:t>
      </w:r>
      <w:proofErr w:type="spellStart"/>
      <w:r w:rsidR="00AF4F6A">
        <w:rPr>
          <w:color w:val="1F497D"/>
        </w:rPr>
        <w:t>UIButtonControl</w:t>
      </w:r>
      <w:r w:rsidR="00256127">
        <w:rPr>
          <w:color w:val="1F497D"/>
        </w:rPr>
        <w:t>s</w:t>
      </w:r>
      <w:proofErr w:type="spellEnd"/>
      <w:proofErr w:type="gramEnd"/>
      <w:r w:rsidR="00AF4F6A">
        <w:rPr>
          <w:color w:val="1F497D"/>
        </w:rPr>
        <w:t xml:space="preserve"> and</w:t>
      </w:r>
      <w:r>
        <w:rPr>
          <w:color w:val="1F497D"/>
        </w:rPr>
        <w:t xml:space="preserve"> they should be listed ion Commands: section of the windows.</w:t>
      </w:r>
      <w:r w:rsidRPr="006A768F">
        <w:rPr>
          <w:noProof/>
        </w:rPr>
        <w:t xml:space="preserve"> </w:t>
      </w:r>
      <w:r w:rsidR="001C5B60" w:rsidRPr="001C5B60">
        <w:rPr>
          <w:noProof/>
        </w:rPr>
        <w:drawing>
          <wp:inline distT="0" distB="0" distL="0" distR="0" wp14:anchorId="480D211D" wp14:editId="3ABC2E2D">
            <wp:extent cx="3953427" cy="3505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F6A" w:rsidRDefault="00AF4F6A" w:rsidP="00AF4F6A">
      <w:pPr>
        <w:pStyle w:val="ListParagraph"/>
        <w:rPr>
          <w:color w:val="1F497D"/>
        </w:rPr>
      </w:pPr>
    </w:p>
    <w:p w:rsidR="00393A45" w:rsidRPr="00393A45" w:rsidRDefault="00AF4F6A" w:rsidP="001B75B8">
      <w:pPr>
        <w:pStyle w:val="ListParagraph"/>
        <w:numPr>
          <w:ilvl w:val="0"/>
          <w:numId w:val="1"/>
        </w:numPr>
        <w:rPr>
          <w:color w:val="1F497D"/>
        </w:rPr>
      </w:pPr>
      <w:r w:rsidRPr="008762CD">
        <w:rPr>
          <w:color w:val="1F497D"/>
        </w:rPr>
        <w:t>You can rename the buttons by double clicking on them.</w:t>
      </w:r>
      <w:r w:rsidR="009B1BE7">
        <w:rPr>
          <w:color w:val="1F497D"/>
        </w:rPr>
        <w:t xml:space="preserve"> For example, rename to “</w:t>
      </w:r>
      <w:proofErr w:type="spellStart"/>
      <w:r w:rsidR="009B1BE7">
        <w:rPr>
          <w:color w:val="1F497D"/>
        </w:rPr>
        <w:t>removeClassExt</w:t>
      </w:r>
      <w:proofErr w:type="spellEnd"/>
      <w:r w:rsidR="009B1BE7">
        <w:rPr>
          <w:color w:val="1F497D"/>
        </w:rPr>
        <w:t>” and “</w:t>
      </w:r>
      <w:proofErr w:type="spellStart"/>
      <w:r w:rsidR="009B1BE7">
        <w:rPr>
          <w:color w:val="1F497D"/>
        </w:rPr>
        <w:t>checkCLassExt</w:t>
      </w:r>
      <w:proofErr w:type="spellEnd"/>
      <w:r w:rsidR="009B1BE7">
        <w:rPr>
          <w:color w:val="1F497D"/>
        </w:rPr>
        <w:t>”.</w:t>
      </w:r>
    </w:p>
    <w:p w:rsidR="00393A45" w:rsidRPr="00393A45" w:rsidRDefault="00393A45" w:rsidP="00393A45">
      <w:pPr>
        <w:pStyle w:val="ListParagraph"/>
        <w:rPr>
          <w:color w:val="1F497D"/>
        </w:rPr>
      </w:pPr>
    </w:p>
    <w:p w:rsidR="008762CD" w:rsidRDefault="00060463" w:rsidP="00393A45">
      <w:pPr>
        <w:pStyle w:val="ListParagraph"/>
        <w:rPr>
          <w:color w:val="1F497D"/>
        </w:rPr>
      </w:pPr>
      <w:r w:rsidRPr="00060463">
        <w:rPr>
          <w:noProof/>
          <w:color w:val="1F497D"/>
        </w:rPr>
        <w:drawing>
          <wp:inline distT="0" distB="0" distL="0" distR="0" wp14:anchorId="3F613682" wp14:editId="12F717DD">
            <wp:extent cx="3934374" cy="356284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45" w:rsidRDefault="00393A45" w:rsidP="00393A45">
      <w:pPr>
        <w:pStyle w:val="ListParagraph"/>
        <w:rPr>
          <w:color w:val="1F497D"/>
        </w:rPr>
      </w:pPr>
    </w:p>
    <w:p w:rsidR="00393A45" w:rsidRDefault="00393A45" w:rsidP="00393A45">
      <w:pPr>
        <w:pStyle w:val="ListParagraph"/>
        <w:rPr>
          <w:color w:val="1F497D"/>
        </w:rPr>
      </w:pPr>
    </w:p>
    <w:p w:rsidR="00393A45" w:rsidRDefault="00393A45" w:rsidP="00393A45">
      <w:pPr>
        <w:pStyle w:val="ListParagraph"/>
        <w:rPr>
          <w:color w:val="1F497D"/>
        </w:rPr>
      </w:pPr>
    </w:p>
    <w:p w:rsidR="00393A45" w:rsidRDefault="00393A45" w:rsidP="00393A45">
      <w:pPr>
        <w:pStyle w:val="ListParagraph"/>
        <w:rPr>
          <w:color w:val="1F497D"/>
        </w:rPr>
      </w:pPr>
    </w:p>
    <w:p w:rsidR="00393A45" w:rsidRDefault="00393A45" w:rsidP="00393A45">
      <w:pPr>
        <w:pStyle w:val="ListParagraph"/>
        <w:rPr>
          <w:color w:val="1F497D"/>
        </w:rPr>
      </w:pPr>
    </w:p>
    <w:p w:rsidR="00393A45" w:rsidRDefault="00393A45" w:rsidP="00393A45">
      <w:pPr>
        <w:pStyle w:val="ListParagraph"/>
        <w:rPr>
          <w:color w:val="1F497D"/>
        </w:rPr>
      </w:pPr>
    </w:p>
    <w:p w:rsidR="00393A45" w:rsidRDefault="00393A45" w:rsidP="00393A45">
      <w:pPr>
        <w:pStyle w:val="ListParagraph"/>
        <w:rPr>
          <w:color w:val="1F497D"/>
        </w:rPr>
      </w:pPr>
    </w:p>
    <w:p w:rsidR="00393A45" w:rsidRDefault="00393A45" w:rsidP="00393A45">
      <w:pPr>
        <w:pStyle w:val="ListParagraph"/>
        <w:rPr>
          <w:color w:val="1F497D"/>
        </w:rPr>
      </w:pPr>
    </w:p>
    <w:p w:rsidR="00393A45" w:rsidRPr="008762CD" w:rsidRDefault="00393A45" w:rsidP="00393A45">
      <w:pPr>
        <w:pStyle w:val="ListParagraph"/>
        <w:rPr>
          <w:color w:val="1F497D"/>
        </w:rPr>
      </w:pPr>
    </w:p>
    <w:p w:rsidR="00393A45" w:rsidRPr="00393A45" w:rsidRDefault="008762CD" w:rsidP="00393A45">
      <w:pPr>
        <w:pStyle w:val="ListParagraph"/>
        <w:numPr>
          <w:ilvl w:val="0"/>
          <w:numId w:val="1"/>
        </w:numPr>
        <w:rPr>
          <w:color w:val="1F497D"/>
        </w:rPr>
      </w:pPr>
      <w:r w:rsidRPr="008762CD">
        <w:rPr>
          <w:color w:val="1F497D"/>
        </w:rPr>
        <w:t>Now Click and Drag both buttons to newly created Toolbar in Step 2.</w:t>
      </w:r>
      <w:r w:rsidR="00393A45" w:rsidRPr="00393A45">
        <w:rPr>
          <w:noProof/>
        </w:rPr>
        <w:t xml:space="preserve"> </w:t>
      </w:r>
    </w:p>
    <w:p w:rsidR="008762CD" w:rsidRDefault="00060463" w:rsidP="00393A45">
      <w:pPr>
        <w:pStyle w:val="ListParagraph"/>
        <w:rPr>
          <w:noProof/>
        </w:rPr>
      </w:pPr>
      <w:r w:rsidRPr="00060463">
        <w:rPr>
          <w:noProof/>
          <w:color w:val="1F497D"/>
        </w:rPr>
        <w:drawing>
          <wp:inline distT="0" distB="0" distL="0" distR="0" wp14:anchorId="02F70C80" wp14:editId="5D0A1C9A">
            <wp:extent cx="3229102" cy="29241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224" cy="29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463">
        <w:rPr>
          <w:noProof/>
          <w:color w:val="1F497D"/>
        </w:rPr>
        <w:t xml:space="preserve"> </w:t>
      </w:r>
      <w:r w:rsidR="008762CD" w:rsidRPr="008762CD">
        <w:rPr>
          <w:noProof/>
        </w:rPr>
        <w:t xml:space="preserve"> </w:t>
      </w:r>
      <w:r w:rsidRPr="00060463">
        <w:rPr>
          <w:noProof/>
        </w:rPr>
        <w:drawing>
          <wp:inline distT="0" distB="0" distL="0" distR="0" wp14:anchorId="67CD4931" wp14:editId="79416750">
            <wp:extent cx="3073248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334" cy="30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1F" w:rsidRPr="008762CD" w:rsidRDefault="003E3A1F" w:rsidP="00393A45">
      <w:pPr>
        <w:pStyle w:val="ListParagraph"/>
        <w:rPr>
          <w:color w:val="1F497D"/>
        </w:rPr>
      </w:pPr>
    </w:p>
    <w:p w:rsidR="008762CD" w:rsidRPr="008762CD" w:rsidRDefault="008762CD" w:rsidP="008762CD">
      <w:pPr>
        <w:pStyle w:val="ListParagraph"/>
        <w:rPr>
          <w:color w:val="1F497D"/>
        </w:rPr>
      </w:pPr>
    </w:p>
    <w:p w:rsidR="002C0424" w:rsidRPr="002C0424" w:rsidRDefault="003E3A1F" w:rsidP="002C0424">
      <w:pPr>
        <w:pStyle w:val="ListParagraph"/>
        <w:numPr>
          <w:ilvl w:val="0"/>
          <w:numId w:val="1"/>
        </w:numPr>
        <w:rPr>
          <w:color w:val="1F497D"/>
        </w:rPr>
      </w:pPr>
      <w:r w:rsidRPr="002C0424">
        <w:rPr>
          <w:color w:val="1F497D"/>
        </w:rPr>
        <w:t>In customize mode, right click on 1</w:t>
      </w:r>
      <w:r w:rsidRPr="002C0424">
        <w:rPr>
          <w:color w:val="1F497D"/>
          <w:vertAlign w:val="superscript"/>
        </w:rPr>
        <w:t>st</w:t>
      </w:r>
      <w:r w:rsidRPr="002C0424">
        <w:rPr>
          <w:color w:val="1F497D"/>
        </w:rPr>
        <w:t xml:space="preserve"> Button and go to View Source. It will open VBA editor window and create a VBA Sub Procedures. Do the same for second button.</w:t>
      </w:r>
      <w:r w:rsidR="002C0424" w:rsidRPr="002C0424">
        <w:rPr>
          <w:color w:val="1F497D"/>
        </w:rPr>
        <w:t xml:space="preserve"> Add “Option Explicit” at the beginning of the VBA editor window.</w:t>
      </w:r>
    </w:p>
    <w:p w:rsidR="008762CD" w:rsidRDefault="003E3A1F" w:rsidP="002C0424">
      <w:pPr>
        <w:pStyle w:val="ListParagraph"/>
        <w:rPr>
          <w:color w:val="1F497D"/>
        </w:rPr>
      </w:pPr>
      <w:r>
        <w:rPr>
          <w:color w:val="1F497D"/>
        </w:rPr>
        <w:t xml:space="preserve"> Your VBA editor screen should look like this:</w:t>
      </w:r>
      <w:r w:rsidRPr="003E3A1F">
        <w:rPr>
          <w:color w:val="1F497D"/>
        </w:rPr>
        <w:t xml:space="preserve"> </w:t>
      </w:r>
      <w:r w:rsidR="00060463" w:rsidRPr="00060463">
        <w:rPr>
          <w:noProof/>
          <w:color w:val="1F497D"/>
        </w:rPr>
        <w:drawing>
          <wp:inline distT="0" distB="0" distL="0" distR="0" wp14:anchorId="4F9A103E" wp14:editId="05C8DC32">
            <wp:extent cx="5943600" cy="3993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21" w:rsidRDefault="00751A21" w:rsidP="002C0424">
      <w:pPr>
        <w:pStyle w:val="ListParagraph"/>
        <w:rPr>
          <w:color w:val="1F497D"/>
        </w:rPr>
      </w:pPr>
    </w:p>
    <w:p w:rsidR="00751A21" w:rsidRDefault="00751A21" w:rsidP="002C0424">
      <w:pPr>
        <w:pStyle w:val="ListParagraph"/>
        <w:rPr>
          <w:color w:val="1F497D"/>
        </w:rPr>
      </w:pPr>
    </w:p>
    <w:p w:rsidR="00751A21" w:rsidRDefault="00751A21" w:rsidP="002C0424">
      <w:pPr>
        <w:pStyle w:val="ListParagraph"/>
        <w:rPr>
          <w:color w:val="1F497D"/>
        </w:rPr>
      </w:pPr>
    </w:p>
    <w:p w:rsidR="00751A21" w:rsidRDefault="00751A21" w:rsidP="002C0424">
      <w:pPr>
        <w:pStyle w:val="ListParagraph"/>
        <w:rPr>
          <w:color w:val="1F497D"/>
        </w:rPr>
      </w:pPr>
    </w:p>
    <w:p w:rsidR="003E3A1F" w:rsidRDefault="00FD0DE8" w:rsidP="008762C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Now copy everything from </w:t>
      </w:r>
      <w:proofErr w:type="spellStart"/>
      <w:r w:rsidRPr="002D71F9">
        <w:rPr>
          <w:b/>
          <w:color w:val="1F497D"/>
          <w:sz w:val="24"/>
        </w:rPr>
        <w:t>code</w:t>
      </w:r>
      <w:r w:rsidR="002D71F9" w:rsidRPr="002D71F9">
        <w:rPr>
          <w:b/>
          <w:color w:val="1F497D"/>
          <w:sz w:val="24"/>
        </w:rPr>
        <w:t>.vb</w:t>
      </w:r>
      <w:proofErr w:type="spellEnd"/>
      <w:r w:rsidRPr="002D71F9">
        <w:rPr>
          <w:color w:val="1F497D"/>
          <w:sz w:val="24"/>
        </w:rPr>
        <w:t xml:space="preserve"> </w:t>
      </w:r>
      <w:r>
        <w:rPr>
          <w:color w:val="1F497D"/>
        </w:rPr>
        <w:t xml:space="preserve">file and </w:t>
      </w:r>
      <w:r w:rsidR="00751A21">
        <w:rPr>
          <w:color w:val="1F497D"/>
        </w:rPr>
        <w:t>paste at the end of code in the</w:t>
      </w:r>
      <w:r w:rsidR="00751A21" w:rsidRPr="002C0424">
        <w:rPr>
          <w:color w:val="1F497D"/>
        </w:rPr>
        <w:t xml:space="preserve"> VBA editor window.</w:t>
      </w:r>
    </w:p>
    <w:p w:rsidR="00926D47" w:rsidRPr="008762CD" w:rsidRDefault="00926D47" w:rsidP="00926D47">
      <w:pPr>
        <w:pStyle w:val="ListParagraph"/>
        <w:rPr>
          <w:color w:val="1F497D"/>
        </w:rPr>
      </w:pPr>
    </w:p>
    <w:p w:rsidR="008762CD" w:rsidRDefault="00926D47" w:rsidP="00BE64C5">
      <w:pPr>
        <w:rPr>
          <w:color w:val="1F497D"/>
        </w:rPr>
      </w:pPr>
      <w:r w:rsidRPr="00926D47">
        <w:rPr>
          <w:noProof/>
          <w:color w:val="1F497D"/>
        </w:rPr>
        <w:drawing>
          <wp:inline distT="0" distB="0" distL="0" distR="0" wp14:anchorId="232E3D5F" wp14:editId="275ABEE2">
            <wp:extent cx="5260250" cy="2409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7" w:rsidRDefault="00926D47" w:rsidP="00BE64C5">
      <w:pPr>
        <w:rPr>
          <w:color w:val="1F497D"/>
        </w:rPr>
      </w:pPr>
    </w:p>
    <w:p w:rsidR="00926D47" w:rsidRDefault="00926D47" w:rsidP="00BE64C5">
      <w:pPr>
        <w:rPr>
          <w:color w:val="1F497D"/>
        </w:rPr>
      </w:pPr>
      <w:r w:rsidRPr="00926D47">
        <w:rPr>
          <w:noProof/>
          <w:color w:val="1F497D"/>
        </w:rPr>
        <w:drawing>
          <wp:inline distT="0" distB="0" distL="0" distR="0" wp14:anchorId="5D0DF83F" wp14:editId="2D131FCA">
            <wp:extent cx="5266729" cy="2790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785" cy="27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1F" w:rsidRDefault="0060181F" w:rsidP="00BE64C5">
      <w:pPr>
        <w:rPr>
          <w:color w:val="1F497D"/>
        </w:rPr>
      </w:pPr>
    </w:p>
    <w:p w:rsidR="0060181F" w:rsidRDefault="0060181F" w:rsidP="00BE64C5">
      <w:pPr>
        <w:rPr>
          <w:color w:val="1F497D"/>
        </w:rPr>
      </w:pPr>
    </w:p>
    <w:p w:rsidR="0060181F" w:rsidRDefault="0060181F" w:rsidP="00BE64C5">
      <w:pPr>
        <w:rPr>
          <w:color w:val="1F497D"/>
        </w:rPr>
      </w:pPr>
    </w:p>
    <w:p w:rsidR="00F66C5A" w:rsidRPr="006F0E6C" w:rsidRDefault="009B1BE7" w:rsidP="00F66C5A">
      <w:pPr>
        <w:pStyle w:val="ListParagraph"/>
        <w:numPr>
          <w:ilvl w:val="0"/>
          <w:numId w:val="1"/>
        </w:numPr>
        <w:rPr>
          <w:color w:val="1F497D"/>
        </w:rPr>
      </w:pPr>
      <w:r w:rsidRPr="006F0E6C">
        <w:rPr>
          <w:color w:val="1F497D"/>
        </w:rPr>
        <w:t xml:space="preserve">Now add </w:t>
      </w:r>
      <w:r w:rsidR="006F0E6C" w:rsidRPr="006F0E6C">
        <w:rPr>
          <w:color w:val="1F497D"/>
        </w:rPr>
        <w:t>the</w:t>
      </w:r>
      <w:r w:rsidRPr="006F0E6C">
        <w:rPr>
          <w:color w:val="1F497D"/>
        </w:rPr>
        <w:t xml:space="preserve"> function “</w:t>
      </w:r>
      <w:proofErr w:type="spellStart"/>
      <w:r w:rsidRPr="006F0E6C">
        <w:rPr>
          <w:color w:val="1F497D"/>
        </w:rPr>
        <w:t>removeAllClassExt</w:t>
      </w:r>
      <w:proofErr w:type="spellEnd"/>
      <w:r w:rsidRPr="006F0E6C">
        <w:rPr>
          <w:color w:val="1F497D"/>
        </w:rPr>
        <w:t>”</w:t>
      </w:r>
      <w:r w:rsidR="00F66C5A" w:rsidRPr="006F0E6C">
        <w:rPr>
          <w:color w:val="1F497D"/>
        </w:rPr>
        <w:t xml:space="preserve"> inside </w:t>
      </w:r>
      <w:r w:rsidR="006F0E6C" w:rsidRPr="006F0E6C">
        <w:rPr>
          <w:color w:val="1F497D"/>
        </w:rPr>
        <w:t xml:space="preserve">the </w:t>
      </w:r>
      <w:r w:rsidR="00F66C5A" w:rsidRPr="006F0E6C">
        <w:rPr>
          <w:color w:val="1F497D"/>
        </w:rPr>
        <w:t xml:space="preserve">sub </w:t>
      </w:r>
      <w:r w:rsidR="00457914" w:rsidRPr="006F0E6C">
        <w:rPr>
          <w:color w:val="1F497D"/>
        </w:rPr>
        <w:t>Procedures of</w:t>
      </w:r>
      <w:r w:rsidR="006F0E6C" w:rsidRPr="006F0E6C">
        <w:rPr>
          <w:color w:val="1F497D"/>
        </w:rPr>
        <w:t xml:space="preserve"> </w:t>
      </w:r>
      <w:proofErr w:type="spellStart"/>
      <w:r w:rsidR="006F0E6C" w:rsidRPr="006F0E6C">
        <w:rPr>
          <w:color w:val="1F497D"/>
        </w:rPr>
        <w:t>removeClassExt_Click</w:t>
      </w:r>
      <w:proofErr w:type="spellEnd"/>
      <w:r w:rsidR="006F0E6C" w:rsidRPr="006F0E6C">
        <w:rPr>
          <w:color w:val="1F497D"/>
        </w:rPr>
        <w:t xml:space="preserve"> </w:t>
      </w:r>
      <w:r w:rsidR="00F66C5A" w:rsidRPr="006F0E6C">
        <w:rPr>
          <w:color w:val="1F497D"/>
        </w:rPr>
        <w:t>and “</w:t>
      </w:r>
      <w:proofErr w:type="spellStart"/>
      <w:r w:rsidR="00F66C5A" w:rsidRPr="006F0E6C">
        <w:rPr>
          <w:color w:val="1F497D"/>
        </w:rPr>
        <w:t>checkCL</w:t>
      </w:r>
      <w:proofErr w:type="spellEnd"/>
      <w:r w:rsidR="00F66C5A" w:rsidRPr="006F0E6C">
        <w:rPr>
          <w:color w:val="1F497D"/>
        </w:rPr>
        <w:t xml:space="preserve">” inside the </w:t>
      </w:r>
      <w:proofErr w:type="spellStart"/>
      <w:r w:rsidR="006F0E6C" w:rsidRPr="006F0E6C">
        <w:rPr>
          <w:color w:val="1F497D"/>
        </w:rPr>
        <w:t>checkClassExt_Click</w:t>
      </w:r>
      <w:proofErr w:type="spellEnd"/>
      <w:r w:rsidR="006F0E6C">
        <w:rPr>
          <w:color w:val="1F497D"/>
        </w:rPr>
        <w:t xml:space="preserve">. Your first few lines of code </w:t>
      </w:r>
      <w:r w:rsidR="00457914">
        <w:rPr>
          <w:color w:val="1F497D"/>
        </w:rPr>
        <w:t>should</w:t>
      </w:r>
      <w:r w:rsidR="006F0E6C">
        <w:rPr>
          <w:color w:val="1F497D"/>
        </w:rPr>
        <w:t xml:space="preserve"> look like this:</w:t>
      </w:r>
    </w:p>
    <w:p w:rsidR="00F66C5A" w:rsidRDefault="00F66C5A" w:rsidP="00F66C5A">
      <w:pPr>
        <w:rPr>
          <w:color w:val="1F497D"/>
        </w:rPr>
      </w:pPr>
    </w:p>
    <w:p w:rsidR="006F0E6C" w:rsidRPr="00B32E54" w:rsidRDefault="006F0E6C" w:rsidP="006F0E6C">
      <w:pPr>
        <w:ind w:left="2160"/>
        <w:rPr>
          <w:rFonts w:ascii="Berlin Sans FB" w:hAnsi="Berlin Sans FB"/>
          <w:i/>
          <w:color w:val="002060"/>
        </w:rPr>
      </w:pPr>
      <w:r w:rsidRPr="00B32E54">
        <w:rPr>
          <w:rFonts w:ascii="Berlin Sans FB" w:hAnsi="Berlin Sans FB"/>
          <w:i/>
          <w:color w:val="002060"/>
        </w:rPr>
        <w:t xml:space="preserve">Private Sub </w:t>
      </w:r>
      <w:proofErr w:type="spellStart"/>
      <w:r w:rsidRPr="00B32E54">
        <w:rPr>
          <w:rFonts w:ascii="Berlin Sans FB" w:hAnsi="Berlin Sans FB"/>
          <w:i/>
          <w:color w:val="002060"/>
        </w:rPr>
        <w:t>checkClassExt_</w:t>
      </w:r>
      <w:proofErr w:type="gramStart"/>
      <w:r w:rsidRPr="00B32E54">
        <w:rPr>
          <w:rFonts w:ascii="Berlin Sans FB" w:hAnsi="Berlin Sans FB"/>
          <w:i/>
          <w:color w:val="002060"/>
        </w:rPr>
        <w:t>Click</w:t>
      </w:r>
      <w:proofErr w:type="spellEnd"/>
      <w:r w:rsidRPr="00B32E54">
        <w:rPr>
          <w:rFonts w:ascii="Berlin Sans FB" w:hAnsi="Berlin Sans FB"/>
          <w:i/>
          <w:color w:val="002060"/>
        </w:rPr>
        <w:t>()</w:t>
      </w:r>
      <w:proofErr w:type="gramEnd"/>
    </w:p>
    <w:p w:rsidR="006F0E6C" w:rsidRPr="00B32E54" w:rsidRDefault="006F0E6C" w:rsidP="006F0E6C">
      <w:pPr>
        <w:ind w:left="2160"/>
        <w:rPr>
          <w:rFonts w:ascii="Berlin Sans FB" w:hAnsi="Berlin Sans FB"/>
          <w:i/>
          <w:color w:val="002060"/>
        </w:rPr>
      </w:pPr>
      <w:r w:rsidRPr="00B32E54">
        <w:rPr>
          <w:rFonts w:ascii="Berlin Sans FB" w:hAnsi="Berlin Sans FB"/>
          <w:i/>
          <w:color w:val="002060"/>
        </w:rPr>
        <w:t xml:space="preserve">    'Call the function to check Class Ext in a feature class/ table</w:t>
      </w:r>
    </w:p>
    <w:p w:rsidR="006F0E6C" w:rsidRPr="00B32E54" w:rsidRDefault="006F0E6C" w:rsidP="006F0E6C">
      <w:pPr>
        <w:ind w:left="2160"/>
        <w:rPr>
          <w:rFonts w:ascii="Berlin Sans FB" w:hAnsi="Berlin Sans FB"/>
          <w:i/>
          <w:color w:val="002060"/>
        </w:rPr>
      </w:pPr>
      <w:r w:rsidRPr="00B32E54">
        <w:rPr>
          <w:rFonts w:ascii="Berlin Sans FB" w:hAnsi="Berlin Sans FB"/>
          <w:i/>
          <w:color w:val="002060"/>
        </w:rPr>
        <w:t xml:space="preserve">    </w:t>
      </w:r>
      <w:proofErr w:type="spellStart"/>
      <w:proofErr w:type="gramStart"/>
      <w:r w:rsidRPr="00B32E54">
        <w:rPr>
          <w:rFonts w:ascii="Berlin Sans FB" w:hAnsi="Berlin Sans FB"/>
          <w:i/>
          <w:color w:val="002060"/>
        </w:rPr>
        <w:t>checkCL</w:t>
      </w:r>
      <w:proofErr w:type="spellEnd"/>
      <w:proofErr w:type="gramEnd"/>
      <w:r w:rsidRPr="00B32E54">
        <w:rPr>
          <w:rFonts w:ascii="Berlin Sans FB" w:hAnsi="Berlin Sans FB"/>
          <w:i/>
          <w:color w:val="002060"/>
        </w:rPr>
        <w:t xml:space="preserve">    </w:t>
      </w:r>
    </w:p>
    <w:p w:rsidR="006F0E6C" w:rsidRPr="00B32E54" w:rsidRDefault="006F0E6C" w:rsidP="006F0E6C">
      <w:pPr>
        <w:ind w:left="2160"/>
        <w:rPr>
          <w:rFonts w:ascii="Berlin Sans FB" w:hAnsi="Berlin Sans FB"/>
          <w:i/>
          <w:color w:val="002060"/>
        </w:rPr>
      </w:pPr>
      <w:r w:rsidRPr="00B32E54">
        <w:rPr>
          <w:rFonts w:ascii="Berlin Sans FB" w:hAnsi="Berlin Sans FB"/>
          <w:i/>
          <w:color w:val="002060"/>
        </w:rPr>
        <w:t>End Sub</w:t>
      </w:r>
    </w:p>
    <w:p w:rsidR="006F0E6C" w:rsidRPr="00B32E54" w:rsidRDefault="006F0E6C" w:rsidP="006F0E6C">
      <w:pPr>
        <w:ind w:left="2160"/>
        <w:rPr>
          <w:rFonts w:ascii="Berlin Sans FB" w:hAnsi="Berlin Sans FB"/>
          <w:i/>
          <w:color w:val="002060"/>
        </w:rPr>
      </w:pPr>
    </w:p>
    <w:p w:rsidR="006F0E6C" w:rsidRPr="00B32E54" w:rsidRDefault="006F0E6C" w:rsidP="006F0E6C">
      <w:pPr>
        <w:ind w:left="2160"/>
        <w:rPr>
          <w:rFonts w:ascii="Berlin Sans FB" w:hAnsi="Berlin Sans FB"/>
          <w:i/>
          <w:color w:val="002060"/>
        </w:rPr>
      </w:pPr>
      <w:r w:rsidRPr="00B32E54">
        <w:rPr>
          <w:rFonts w:ascii="Berlin Sans FB" w:hAnsi="Berlin Sans FB"/>
          <w:i/>
          <w:color w:val="002060"/>
        </w:rPr>
        <w:t xml:space="preserve">Private Sub </w:t>
      </w:r>
      <w:proofErr w:type="spellStart"/>
      <w:r w:rsidRPr="00B32E54">
        <w:rPr>
          <w:rFonts w:ascii="Berlin Sans FB" w:hAnsi="Berlin Sans FB"/>
          <w:i/>
          <w:color w:val="002060"/>
        </w:rPr>
        <w:t>removeClassExt_</w:t>
      </w:r>
      <w:proofErr w:type="gramStart"/>
      <w:r w:rsidRPr="00B32E54">
        <w:rPr>
          <w:rFonts w:ascii="Berlin Sans FB" w:hAnsi="Berlin Sans FB"/>
          <w:i/>
          <w:color w:val="002060"/>
        </w:rPr>
        <w:t>Click</w:t>
      </w:r>
      <w:proofErr w:type="spellEnd"/>
      <w:r w:rsidRPr="00B32E54">
        <w:rPr>
          <w:rFonts w:ascii="Berlin Sans FB" w:hAnsi="Berlin Sans FB"/>
          <w:i/>
          <w:color w:val="002060"/>
        </w:rPr>
        <w:t>()</w:t>
      </w:r>
      <w:proofErr w:type="gramEnd"/>
    </w:p>
    <w:p w:rsidR="006F0E6C" w:rsidRPr="00B32E54" w:rsidRDefault="006F0E6C" w:rsidP="006F0E6C">
      <w:pPr>
        <w:ind w:left="2160"/>
        <w:rPr>
          <w:rFonts w:ascii="Berlin Sans FB" w:hAnsi="Berlin Sans FB"/>
          <w:i/>
          <w:color w:val="002060"/>
        </w:rPr>
      </w:pPr>
      <w:r w:rsidRPr="00B32E54">
        <w:rPr>
          <w:rFonts w:ascii="Berlin Sans FB" w:hAnsi="Berlin Sans FB"/>
          <w:i/>
          <w:color w:val="002060"/>
        </w:rPr>
        <w:t xml:space="preserve">    'Call the function to remove Class Ext from the Database</w:t>
      </w:r>
    </w:p>
    <w:p w:rsidR="006F0E6C" w:rsidRPr="00B32E54" w:rsidRDefault="006F0E6C" w:rsidP="006F0E6C">
      <w:pPr>
        <w:ind w:left="2160"/>
        <w:rPr>
          <w:rFonts w:ascii="Berlin Sans FB" w:hAnsi="Berlin Sans FB"/>
          <w:i/>
          <w:color w:val="002060"/>
        </w:rPr>
      </w:pPr>
      <w:r w:rsidRPr="00B32E54">
        <w:rPr>
          <w:rFonts w:ascii="Berlin Sans FB" w:hAnsi="Berlin Sans FB"/>
          <w:i/>
          <w:color w:val="002060"/>
        </w:rPr>
        <w:t xml:space="preserve">    </w:t>
      </w:r>
      <w:proofErr w:type="spellStart"/>
      <w:proofErr w:type="gramStart"/>
      <w:r w:rsidRPr="00B32E54">
        <w:rPr>
          <w:rFonts w:ascii="Berlin Sans FB" w:hAnsi="Berlin Sans FB"/>
          <w:i/>
          <w:color w:val="002060"/>
        </w:rPr>
        <w:t>removeAllClassExt</w:t>
      </w:r>
      <w:proofErr w:type="spellEnd"/>
      <w:proofErr w:type="gramEnd"/>
    </w:p>
    <w:p w:rsidR="006F0E6C" w:rsidRDefault="006F0E6C" w:rsidP="006F0E6C">
      <w:pPr>
        <w:ind w:left="2160"/>
        <w:rPr>
          <w:rFonts w:ascii="Berlin Sans FB" w:hAnsi="Berlin Sans FB"/>
          <w:i/>
          <w:color w:val="002060"/>
        </w:rPr>
      </w:pPr>
      <w:r w:rsidRPr="00B32E54">
        <w:rPr>
          <w:rFonts w:ascii="Berlin Sans FB" w:hAnsi="Berlin Sans FB"/>
          <w:i/>
          <w:color w:val="002060"/>
        </w:rPr>
        <w:t>End Sub</w:t>
      </w:r>
    </w:p>
    <w:p w:rsidR="00B32E54" w:rsidRPr="00B32E54" w:rsidRDefault="00B32E54" w:rsidP="006F0E6C">
      <w:pPr>
        <w:ind w:left="2160"/>
        <w:rPr>
          <w:rFonts w:ascii="Berlin Sans FB" w:hAnsi="Berlin Sans FB"/>
          <w:i/>
          <w:color w:val="002060"/>
        </w:rPr>
      </w:pPr>
    </w:p>
    <w:p w:rsidR="0060181F" w:rsidRPr="00457914" w:rsidRDefault="00457914" w:rsidP="00516967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Save the code in in the</w:t>
      </w:r>
      <w:r w:rsidRPr="002C0424">
        <w:rPr>
          <w:color w:val="1F497D"/>
        </w:rPr>
        <w:t xml:space="preserve"> VBA editor</w:t>
      </w:r>
      <w:r>
        <w:rPr>
          <w:color w:val="1F497D"/>
        </w:rPr>
        <w:t xml:space="preserve"> and close &amp; return to ArcCatalog.</w:t>
      </w:r>
      <w:r w:rsidR="00516967">
        <w:rPr>
          <w:color w:val="1F497D"/>
        </w:rPr>
        <w:t xml:space="preserve"> You should have a toolbar with 2 tools:</w:t>
      </w:r>
      <w:r w:rsidR="00516967" w:rsidRPr="00516967">
        <w:rPr>
          <w:noProof/>
        </w:rPr>
        <w:t xml:space="preserve"> </w:t>
      </w:r>
      <w:r w:rsidR="00516967" w:rsidRPr="00516967">
        <w:rPr>
          <w:noProof/>
          <w:color w:val="1F497D"/>
        </w:rPr>
        <w:drawing>
          <wp:inline distT="0" distB="0" distL="0" distR="0" wp14:anchorId="5E5C172F" wp14:editId="0DF250A0">
            <wp:extent cx="1933845" cy="419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81F" w:rsidRPr="00457914" w:rsidSect="007077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22B6D"/>
    <w:multiLevelType w:val="hybridMultilevel"/>
    <w:tmpl w:val="A4A6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C5"/>
    <w:rsid w:val="00060463"/>
    <w:rsid w:val="000D50E8"/>
    <w:rsid w:val="001B75B8"/>
    <w:rsid w:val="001C5B60"/>
    <w:rsid w:val="0022724F"/>
    <w:rsid w:val="00256127"/>
    <w:rsid w:val="002C0424"/>
    <w:rsid w:val="002D71F9"/>
    <w:rsid w:val="00393A45"/>
    <w:rsid w:val="003E3A1F"/>
    <w:rsid w:val="00457914"/>
    <w:rsid w:val="00502956"/>
    <w:rsid w:val="00516967"/>
    <w:rsid w:val="0060181F"/>
    <w:rsid w:val="006A768F"/>
    <w:rsid w:val="006F0E6C"/>
    <w:rsid w:val="00707797"/>
    <w:rsid w:val="00751A21"/>
    <w:rsid w:val="008357D2"/>
    <w:rsid w:val="00843AAE"/>
    <w:rsid w:val="008762CD"/>
    <w:rsid w:val="00926D47"/>
    <w:rsid w:val="009B1BE7"/>
    <w:rsid w:val="00AF4F6A"/>
    <w:rsid w:val="00B32E54"/>
    <w:rsid w:val="00BE64C5"/>
    <w:rsid w:val="00C464C8"/>
    <w:rsid w:val="00C46B99"/>
    <w:rsid w:val="00E15C0E"/>
    <w:rsid w:val="00F66C5A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64C5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07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797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64C5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07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797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BDD48C06.dotm</Template>
  <TotalTime>1728</TotalTime>
  <Pages>4</Pages>
  <Words>260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DOITT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Rahman, Mohammed</dc:creator>
  <cp:lastModifiedBy>Rahman, Mohammed</cp:lastModifiedBy>
  <cp:revision>20</cp:revision>
  <dcterms:created xsi:type="dcterms:W3CDTF">2015-09-02T15:59:00Z</dcterms:created>
  <dcterms:modified xsi:type="dcterms:W3CDTF">2015-12-16T15:35:00Z</dcterms:modified>
</cp:coreProperties>
</file>